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6E48" w:rsidRDefault="00022E0F" w:rsidP="00022E0F">
      <w:pPr>
        <w:pStyle w:val="Heading1"/>
        <w:spacing w:before="0" w:after="0" w:line="240" w:lineRule="auto"/>
      </w:pPr>
      <w:r>
        <w:t xml:space="preserve">Week </w:t>
      </w:r>
      <w:r w:rsidR="00720C6D">
        <w:t>4</w:t>
      </w:r>
      <w:r>
        <w:t xml:space="preserve"> Assignment – </w:t>
      </w:r>
      <w:r w:rsidR="00720C6D">
        <w:t xml:space="preserve">Smart Parking System with </w:t>
      </w:r>
      <w:r w:rsidR="00F84530">
        <w:t>Priority Access</w:t>
      </w:r>
    </w:p>
    <w:p w:rsidR="00B76E48" w:rsidRDefault="00720C6D" w:rsidP="00022E0F">
      <w:pPr>
        <w:pStyle w:val="Heading2"/>
        <w:spacing w:before="0" w:after="0"/>
        <w:rPr>
          <w:sz w:val="28"/>
          <w:szCs w:val="28"/>
        </w:rPr>
      </w:pPr>
      <w:r>
        <w:rPr>
          <w:sz w:val="28"/>
          <w:szCs w:val="28"/>
        </w:rPr>
        <w:t>Smart Parking System</w:t>
      </w:r>
      <w:r w:rsidR="00F84530">
        <w:rPr>
          <w:sz w:val="28"/>
          <w:szCs w:val="28"/>
        </w:rPr>
        <w:t xml:space="preserve"> with Priority Access</w:t>
      </w:r>
    </w:p>
    <w:p w:rsidR="00022E0F" w:rsidRDefault="00022E0F" w:rsidP="00022E0F">
      <w:pPr>
        <w:spacing w:after="0" w:line="240" w:lineRule="auto"/>
        <w:rPr>
          <w:sz w:val="28"/>
          <w:szCs w:val="28"/>
          <w:lang w:val="en-GB"/>
        </w:rPr>
      </w:pPr>
    </w:p>
    <w:p w:rsidR="00720C6D" w:rsidRDefault="00720C6D" w:rsidP="00720C6D">
      <w:pPr>
        <w:spacing w:after="0" w:line="240" w:lineRule="auto"/>
        <w:rPr>
          <w:sz w:val="28"/>
          <w:szCs w:val="28"/>
          <w:lang w:val="en-GB"/>
        </w:rPr>
      </w:pPr>
      <w:r w:rsidRPr="00720C6D">
        <w:rPr>
          <w:sz w:val="28"/>
          <w:szCs w:val="28"/>
          <w:lang w:val="en-GB"/>
        </w:rPr>
        <w:t xml:space="preserve">The </w:t>
      </w:r>
      <w:r w:rsidRPr="00720C6D">
        <w:rPr>
          <w:b/>
          <w:bCs/>
          <w:sz w:val="28"/>
          <w:szCs w:val="28"/>
          <w:lang w:val="en-GB"/>
        </w:rPr>
        <w:t>Smart Parking System</w:t>
      </w:r>
      <w:r w:rsidRPr="00720C6D">
        <w:rPr>
          <w:sz w:val="28"/>
          <w:szCs w:val="28"/>
          <w:lang w:val="en-GB"/>
        </w:rPr>
        <w:t xml:space="preserve"> manages vehicle parking using a combination of stacks, queues, circular queues, and</w:t>
      </w:r>
      <w:r w:rsidR="00F84530">
        <w:rPr>
          <w:sz w:val="28"/>
          <w:szCs w:val="28"/>
          <w:lang w:val="en-GB"/>
        </w:rPr>
        <w:t xml:space="preserve"> priority queues.</w:t>
      </w:r>
      <w:r w:rsidRPr="00720C6D">
        <w:rPr>
          <w:sz w:val="28"/>
          <w:szCs w:val="28"/>
          <w:lang w:val="en-GB"/>
        </w:rPr>
        <w:t xml:space="preserve"> The system supports the following features:</w:t>
      </w:r>
    </w:p>
    <w:p w:rsidR="00F84530" w:rsidRPr="00F84530" w:rsidRDefault="00F84530" w:rsidP="00F8453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  <w:lang w:val="en-GB"/>
        </w:rPr>
      </w:pPr>
      <w:r w:rsidRPr="00F84530">
        <w:rPr>
          <w:sz w:val="28"/>
          <w:szCs w:val="28"/>
          <w:lang w:val="en-GB"/>
        </w:rPr>
        <w:t>Manage Vehicles in the parking bay</w:t>
      </w:r>
    </w:p>
    <w:p w:rsidR="00F84530" w:rsidRPr="00F84530" w:rsidRDefault="00F84530" w:rsidP="00F8453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  <w:lang w:val="en-GB"/>
        </w:rPr>
      </w:pPr>
      <w:r w:rsidRPr="00F84530">
        <w:rPr>
          <w:sz w:val="28"/>
          <w:szCs w:val="28"/>
          <w:lang w:val="en-GB"/>
        </w:rPr>
        <w:t>Handling of vehicles in general waiting area</w:t>
      </w:r>
    </w:p>
    <w:p w:rsidR="00F84530" w:rsidRDefault="00F84530" w:rsidP="00F8453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  <w:lang w:val="en-GB"/>
        </w:rPr>
      </w:pPr>
      <w:r w:rsidRPr="00F84530">
        <w:rPr>
          <w:sz w:val="28"/>
          <w:szCs w:val="28"/>
          <w:lang w:val="en-GB"/>
        </w:rPr>
        <w:t>Handling of vehicles with special priority (Emergency vehicles)</w:t>
      </w:r>
    </w:p>
    <w:p w:rsidR="00F84530" w:rsidRDefault="00F84530" w:rsidP="00F8453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Dynamic Pricing for </w:t>
      </w:r>
      <w:r w:rsidR="002C4C4D">
        <w:rPr>
          <w:sz w:val="28"/>
          <w:szCs w:val="28"/>
          <w:lang w:val="en-GB"/>
        </w:rPr>
        <w:t>parking fee based on the vehicle priority</w:t>
      </w:r>
    </w:p>
    <w:p w:rsidR="002C4C4D" w:rsidRPr="00F84530" w:rsidRDefault="002C4C4D" w:rsidP="00F8453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Record the time of vehicle entry and exit in the parking bay and calculate the price based on duration</w:t>
      </w:r>
    </w:p>
    <w:p w:rsidR="00720C6D" w:rsidRPr="00720C6D" w:rsidRDefault="00720C6D" w:rsidP="00720C6D">
      <w:pPr>
        <w:spacing w:after="0" w:line="240" w:lineRule="auto"/>
        <w:rPr>
          <w:sz w:val="28"/>
          <w:szCs w:val="28"/>
          <w:lang w:val="en-GB"/>
        </w:rPr>
      </w:pPr>
    </w:p>
    <w:p w:rsidR="00720C6D" w:rsidRPr="00720C6D" w:rsidRDefault="00F84530" w:rsidP="00720C6D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Vehicle Entry</w:t>
      </w:r>
      <w:r w:rsidR="00720C6D" w:rsidRPr="00720C6D">
        <w:rPr>
          <w:b/>
          <w:bCs/>
          <w:sz w:val="28"/>
          <w:szCs w:val="28"/>
          <w:lang w:val="en-GB"/>
        </w:rPr>
        <w:t>:</w:t>
      </w:r>
    </w:p>
    <w:p w:rsidR="00F84530" w:rsidRPr="00F84530" w:rsidRDefault="00F84530" w:rsidP="00F84530">
      <w:pPr>
        <w:spacing w:line="240" w:lineRule="auto"/>
        <w:rPr>
          <w:sz w:val="28"/>
          <w:szCs w:val="28"/>
          <w:lang w:val="en-GB"/>
        </w:rPr>
      </w:pPr>
      <w:r w:rsidRPr="00F84530">
        <w:rPr>
          <w:sz w:val="28"/>
          <w:szCs w:val="28"/>
          <w:lang w:val="en-GB"/>
        </w:rPr>
        <w:t>Vehicles are assigned to the parking bay or waiting area based on availability.</w:t>
      </w:r>
    </w:p>
    <w:p w:rsidR="00720C6D" w:rsidRPr="00F84530" w:rsidRDefault="00F84530" w:rsidP="00F84530">
      <w:pPr>
        <w:spacing w:after="0" w:line="240" w:lineRule="auto"/>
        <w:rPr>
          <w:sz w:val="28"/>
          <w:szCs w:val="28"/>
          <w:lang w:val="en-GB"/>
        </w:rPr>
      </w:pPr>
      <w:r w:rsidRPr="00F84530">
        <w:rPr>
          <w:sz w:val="28"/>
          <w:szCs w:val="28"/>
          <w:lang w:val="en-GB"/>
        </w:rPr>
        <w:t>High-priority vehicles (Emergency) bypass the waiting queue and are parked first.</w:t>
      </w:r>
    </w:p>
    <w:p w:rsidR="00720C6D" w:rsidRPr="00720C6D" w:rsidRDefault="00F84530" w:rsidP="00720C6D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Vehicle Exit</w:t>
      </w:r>
      <w:r w:rsidR="00720C6D" w:rsidRPr="00720C6D">
        <w:rPr>
          <w:b/>
          <w:bCs/>
          <w:sz w:val="28"/>
          <w:szCs w:val="28"/>
          <w:lang w:val="en-GB"/>
        </w:rPr>
        <w:t>:</w:t>
      </w:r>
    </w:p>
    <w:p w:rsidR="00F84530" w:rsidRDefault="00F84530" w:rsidP="00F84530">
      <w:pPr>
        <w:spacing w:after="0" w:line="240" w:lineRule="auto"/>
        <w:rPr>
          <w:b/>
          <w:bCs/>
          <w:sz w:val="28"/>
          <w:szCs w:val="28"/>
          <w:lang w:val="en-GB"/>
        </w:rPr>
      </w:pPr>
      <w:r w:rsidRPr="00F84530">
        <w:rPr>
          <w:sz w:val="28"/>
          <w:szCs w:val="28"/>
          <w:lang w:val="en-GB"/>
        </w:rPr>
        <w:t>Vehicles leave from the parking bay, and the next available vehicle (from priority queue or waiting queue) is parked</w:t>
      </w:r>
      <w:r w:rsidRPr="00F84530">
        <w:rPr>
          <w:b/>
          <w:bCs/>
          <w:sz w:val="28"/>
          <w:szCs w:val="28"/>
          <w:lang w:val="en-GB"/>
        </w:rPr>
        <w:t xml:space="preserve"> </w:t>
      </w:r>
    </w:p>
    <w:p w:rsidR="00720C6D" w:rsidRPr="00F84530" w:rsidRDefault="00F84530" w:rsidP="00F84530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b/>
          <w:bCs/>
          <w:sz w:val="28"/>
          <w:szCs w:val="28"/>
          <w:lang w:val="en-GB"/>
        </w:rPr>
      </w:pPr>
      <w:r w:rsidRPr="00F84530">
        <w:rPr>
          <w:b/>
          <w:bCs/>
          <w:sz w:val="28"/>
          <w:szCs w:val="28"/>
          <w:lang w:val="en-GB"/>
        </w:rPr>
        <w:t>Priority Access</w:t>
      </w:r>
      <w:r w:rsidR="00720C6D" w:rsidRPr="00F84530">
        <w:rPr>
          <w:b/>
          <w:bCs/>
          <w:sz w:val="28"/>
          <w:szCs w:val="28"/>
          <w:lang w:val="en-GB"/>
        </w:rPr>
        <w:t>:</w:t>
      </w:r>
    </w:p>
    <w:p w:rsidR="00F84530" w:rsidRDefault="00F84530" w:rsidP="00F84530">
      <w:pPr>
        <w:spacing w:after="0" w:line="240" w:lineRule="auto"/>
        <w:rPr>
          <w:b/>
          <w:bCs/>
          <w:sz w:val="28"/>
          <w:szCs w:val="28"/>
          <w:lang w:val="en-GB"/>
        </w:rPr>
      </w:pPr>
      <w:r w:rsidRPr="00F84530">
        <w:rPr>
          <w:sz w:val="28"/>
          <w:szCs w:val="28"/>
          <w:lang w:val="en-GB"/>
        </w:rPr>
        <w:t>Emergency and VIP vehicles have higher precedence over normal vehicles</w:t>
      </w:r>
      <w:r w:rsidRPr="00F84530">
        <w:rPr>
          <w:b/>
          <w:bCs/>
          <w:sz w:val="28"/>
          <w:szCs w:val="28"/>
          <w:lang w:val="en-GB"/>
        </w:rPr>
        <w:t xml:space="preserve"> </w:t>
      </w:r>
    </w:p>
    <w:p w:rsidR="00720C6D" w:rsidRPr="00F84530" w:rsidRDefault="00F84530" w:rsidP="00F84530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b/>
          <w:bCs/>
          <w:sz w:val="28"/>
          <w:szCs w:val="28"/>
          <w:lang w:val="en-GB"/>
        </w:rPr>
      </w:pPr>
      <w:r w:rsidRPr="00F84530">
        <w:rPr>
          <w:b/>
          <w:bCs/>
          <w:sz w:val="28"/>
          <w:szCs w:val="28"/>
          <w:lang w:val="en-GB"/>
        </w:rPr>
        <w:t>System Reports</w:t>
      </w:r>
      <w:r w:rsidR="00720C6D" w:rsidRPr="00F84530">
        <w:rPr>
          <w:b/>
          <w:bCs/>
          <w:sz w:val="28"/>
          <w:szCs w:val="28"/>
          <w:lang w:val="en-GB"/>
        </w:rPr>
        <w:t>:</w:t>
      </w:r>
    </w:p>
    <w:p w:rsidR="00720C6D" w:rsidRPr="00F84530" w:rsidRDefault="00720C6D" w:rsidP="00F84530">
      <w:pPr>
        <w:spacing w:after="0" w:line="240" w:lineRule="auto"/>
        <w:rPr>
          <w:sz w:val="28"/>
          <w:szCs w:val="28"/>
          <w:lang w:val="en-GB"/>
        </w:rPr>
      </w:pPr>
      <w:r w:rsidRPr="00F84530">
        <w:rPr>
          <w:sz w:val="28"/>
          <w:szCs w:val="28"/>
          <w:lang w:val="en-GB"/>
        </w:rPr>
        <w:t xml:space="preserve">Display the total number of cars parked, </w:t>
      </w:r>
      <w:r w:rsidR="00F84530" w:rsidRPr="00F84530">
        <w:rPr>
          <w:sz w:val="28"/>
          <w:szCs w:val="28"/>
          <w:lang w:val="en-GB"/>
        </w:rPr>
        <w:t>Status of the parking bay, waiting queue, and priority queue.</w:t>
      </w:r>
    </w:p>
    <w:p w:rsidR="00F84530" w:rsidRPr="00F84530" w:rsidRDefault="00F84530" w:rsidP="00F84530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b/>
          <w:bCs/>
          <w:sz w:val="28"/>
          <w:szCs w:val="28"/>
          <w:lang w:val="en-GB"/>
        </w:rPr>
      </w:pPr>
      <w:r w:rsidRPr="00F84530">
        <w:rPr>
          <w:b/>
          <w:bCs/>
          <w:sz w:val="28"/>
          <w:szCs w:val="28"/>
          <w:lang w:val="en-GB"/>
        </w:rPr>
        <w:t>Dynamic Pricing:</w:t>
      </w:r>
    </w:p>
    <w:p w:rsidR="00F84530" w:rsidRPr="00F84530" w:rsidRDefault="00F84530" w:rsidP="00F84530">
      <w:pPr>
        <w:spacing w:after="0" w:line="240" w:lineRule="auto"/>
        <w:rPr>
          <w:sz w:val="28"/>
          <w:szCs w:val="28"/>
          <w:lang w:val="en-GB"/>
        </w:rPr>
      </w:pPr>
      <w:r w:rsidRPr="00F84530">
        <w:rPr>
          <w:sz w:val="28"/>
          <w:szCs w:val="28"/>
          <w:lang w:val="en-GB"/>
        </w:rPr>
        <w:t>Parking fee is calculated based on vehicle priority:</w:t>
      </w:r>
    </w:p>
    <w:p w:rsidR="00F84530" w:rsidRPr="00F84530" w:rsidRDefault="00F84530" w:rsidP="00F84530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  <w:lang w:val="en-GB"/>
        </w:rPr>
      </w:pPr>
      <w:r w:rsidRPr="00F84530">
        <w:rPr>
          <w:sz w:val="28"/>
          <w:szCs w:val="28"/>
          <w:lang w:val="en-GB"/>
        </w:rPr>
        <w:t>Normal vehicles: $</w:t>
      </w:r>
      <w:r w:rsidR="002751DC">
        <w:rPr>
          <w:sz w:val="28"/>
          <w:szCs w:val="28"/>
          <w:lang w:val="en-GB"/>
        </w:rPr>
        <w:t>10</w:t>
      </w:r>
      <w:r w:rsidRPr="00F84530">
        <w:rPr>
          <w:sz w:val="28"/>
          <w:szCs w:val="28"/>
          <w:lang w:val="en-GB"/>
        </w:rPr>
        <w:t>/hour.</w:t>
      </w:r>
    </w:p>
    <w:p w:rsidR="00F84530" w:rsidRPr="00F84530" w:rsidRDefault="00F84530" w:rsidP="00F84530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  <w:lang w:val="en-GB"/>
        </w:rPr>
      </w:pPr>
      <w:r w:rsidRPr="00F84530">
        <w:rPr>
          <w:sz w:val="28"/>
          <w:szCs w:val="28"/>
          <w:lang w:val="en-GB"/>
        </w:rPr>
        <w:t>Emergency vehicles: $</w:t>
      </w:r>
      <w:r w:rsidR="002751DC">
        <w:rPr>
          <w:sz w:val="28"/>
          <w:szCs w:val="28"/>
          <w:lang w:val="en-GB"/>
        </w:rPr>
        <w:t>2</w:t>
      </w:r>
      <w:r w:rsidRPr="00F84530">
        <w:rPr>
          <w:sz w:val="28"/>
          <w:szCs w:val="28"/>
          <w:lang w:val="en-GB"/>
        </w:rPr>
        <w:t>5/hour.</w:t>
      </w:r>
    </w:p>
    <w:p w:rsidR="00F84530" w:rsidRDefault="00F84530" w:rsidP="00F84530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b/>
          <w:bCs/>
          <w:sz w:val="28"/>
          <w:szCs w:val="28"/>
          <w:lang w:val="en-GB"/>
        </w:rPr>
      </w:pPr>
      <w:r w:rsidRPr="00F84530">
        <w:rPr>
          <w:b/>
          <w:bCs/>
          <w:sz w:val="28"/>
          <w:szCs w:val="28"/>
          <w:lang w:val="en-GB"/>
        </w:rPr>
        <w:t>Parking Duration:</w:t>
      </w:r>
    </w:p>
    <w:p w:rsidR="00F84530" w:rsidRPr="00F84530" w:rsidRDefault="00F84530" w:rsidP="00F84530">
      <w:pPr>
        <w:spacing w:after="0" w:line="240" w:lineRule="auto"/>
        <w:rPr>
          <w:sz w:val="28"/>
          <w:szCs w:val="28"/>
          <w:lang w:val="en-GB"/>
        </w:rPr>
      </w:pPr>
      <w:r w:rsidRPr="00F84530">
        <w:rPr>
          <w:sz w:val="28"/>
          <w:szCs w:val="28"/>
          <w:lang w:val="en-GB"/>
        </w:rPr>
        <w:t>Records the time each vehicle enters and exits the parking lot.</w:t>
      </w:r>
    </w:p>
    <w:p w:rsidR="00F84530" w:rsidRPr="00F84530" w:rsidRDefault="00F84530" w:rsidP="00F84530">
      <w:pPr>
        <w:pStyle w:val="ListParagraph"/>
        <w:numPr>
          <w:ilvl w:val="0"/>
          <w:numId w:val="12"/>
        </w:numPr>
        <w:spacing w:after="0" w:line="240" w:lineRule="auto"/>
        <w:ind w:left="720"/>
        <w:rPr>
          <w:b/>
          <w:bCs/>
          <w:sz w:val="28"/>
          <w:szCs w:val="28"/>
          <w:lang w:val="en-GB"/>
        </w:rPr>
      </w:pPr>
      <w:r w:rsidRPr="00F84530">
        <w:rPr>
          <w:b/>
          <w:bCs/>
          <w:sz w:val="28"/>
          <w:szCs w:val="28"/>
          <w:lang w:val="en-GB"/>
        </w:rPr>
        <w:t>Total Revenue:</w:t>
      </w:r>
    </w:p>
    <w:p w:rsidR="00F84530" w:rsidRPr="00F84530" w:rsidRDefault="00F84530" w:rsidP="00F84530">
      <w:pPr>
        <w:spacing w:after="0" w:line="240" w:lineRule="auto"/>
        <w:rPr>
          <w:sz w:val="28"/>
          <w:szCs w:val="28"/>
          <w:lang w:val="en-GB"/>
        </w:rPr>
      </w:pPr>
      <w:r w:rsidRPr="00F84530">
        <w:rPr>
          <w:sz w:val="28"/>
          <w:szCs w:val="28"/>
          <w:lang w:val="en-GB"/>
        </w:rPr>
        <w:t>Keeps track of the cumulative revenue generated by the parking system.</w:t>
      </w:r>
    </w:p>
    <w:p w:rsidR="00780608" w:rsidRPr="00F84530" w:rsidRDefault="00780608" w:rsidP="00F84530">
      <w:pPr>
        <w:spacing w:after="0" w:line="240" w:lineRule="auto"/>
        <w:rPr>
          <w:sz w:val="28"/>
          <w:szCs w:val="28"/>
          <w:lang w:val="en-GB"/>
        </w:rPr>
      </w:pPr>
    </w:p>
    <w:sectPr w:rsidR="00780608" w:rsidRPr="00F8453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71FBD" w:rsidRDefault="00671FBD">
      <w:r>
        <w:separator/>
      </w:r>
    </w:p>
    <w:p w:rsidR="00671FBD" w:rsidRDefault="00671FBD"/>
  </w:endnote>
  <w:endnote w:type="continuationSeparator" w:id="0">
    <w:p w:rsidR="00671FBD" w:rsidRDefault="00671FBD">
      <w:r>
        <w:continuationSeparator/>
      </w:r>
    </w:p>
    <w:p w:rsidR="00671FBD" w:rsidRDefault="00671F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E4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71FBD" w:rsidRDefault="00671FBD">
      <w:r>
        <w:separator/>
      </w:r>
    </w:p>
    <w:p w:rsidR="00671FBD" w:rsidRDefault="00671FBD"/>
  </w:footnote>
  <w:footnote w:type="continuationSeparator" w:id="0">
    <w:p w:rsidR="00671FBD" w:rsidRDefault="00671FBD">
      <w:r>
        <w:continuationSeparator/>
      </w:r>
    </w:p>
    <w:p w:rsidR="00671FBD" w:rsidRDefault="00671F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0E5DD7"/>
    <w:multiLevelType w:val="hybridMultilevel"/>
    <w:tmpl w:val="AEEC46CE"/>
    <w:lvl w:ilvl="0" w:tplc="14624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95404"/>
    <w:multiLevelType w:val="hybridMultilevel"/>
    <w:tmpl w:val="7F3EE068"/>
    <w:lvl w:ilvl="0" w:tplc="216A60C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B1FCAE68">
      <w:start w:val="1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F959EE"/>
    <w:multiLevelType w:val="hybridMultilevel"/>
    <w:tmpl w:val="AD5A0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92225"/>
    <w:multiLevelType w:val="hybridMultilevel"/>
    <w:tmpl w:val="1F7641E0"/>
    <w:lvl w:ilvl="0" w:tplc="14624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8201D"/>
    <w:multiLevelType w:val="hybridMultilevel"/>
    <w:tmpl w:val="6C58F82A"/>
    <w:lvl w:ilvl="0" w:tplc="3CB2F59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A2E09"/>
    <w:multiLevelType w:val="hybridMultilevel"/>
    <w:tmpl w:val="843C7988"/>
    <w:lvl w:ilvl="0" w:tplc="14624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42874"/>
    <w:multiLevelType w:val="hybridMultilevel"/>
    <w:tmpl w:val="FA264488"/>
    <w:lvl w:ilvl="0" w:tplc="ECE484E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74D8183C">
      <w:start w:val="1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3B7A7B"/>
    <w:multiLevelType w:val="hybridMultilevel"/>
    <w:tmpl w:val="71C89960"/>
    <w:lvl w:ilvl="0" w:tplc="ECE484E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46110F"/>
    <w:multiLevelType w:val="hybridMultilevel"/>
    <w:tmpl w:val="A8D448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669DE"/>
    <w:multiLevelType w:val="hybridMultilevel"/>
    <w:tmpl w:val="904E64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5187C"/>
    <w:multiLevelType w:val="hybridMultilevel"/>
    <w:tmpl w:val="24BCC874"/>
    <w:lvl w:ilvl="0" w:tplc="3CB2F59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37843"/>
    <w:multiLevelType w:val="hybridMultilevel"/>
    <w:tmpl w:val="640C7C96"/>
    <w:lvl w:ilvl="0" w:tplc="ECE484E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793C447E"/>
    <w:multiLevelType w:val="hybridMultilevel"/>
    <w:tmpl w:val="9F5C2472"/>
    <w:lvl w:ilvl="0" w:tplc="14624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381389">
    <w:abstractNumId w:val="1"/>
  </w:num>
  <w:num w:numId="2" w16cid:durableId="1996571948">
    <w:abstractNumId w:val="0"/>
  </w:num>
  <w:num w:numId="3" w16cid:durableId="927612357">
    <w:abstractNumId w:val="7"/>
  </w:num>
  <w:num w:numId="4" w16cid:durableId="1668438632">
    <w:abstractNumId w:val="13"/>
  </w:num>
  <w:num w:numId="5" w16cid:durableId="2077627058">
    <w:abstractNumId w:val="14"/>
  </w:num>
  <w:num w:numId="6" w16cid:durableId="776339535">
    <w:abstractNumId w:val="9"/>
  </w:num>
  <w:num w:numId="7" w16cid:durableId="1007489091">
    <w:abstractNumId w:val="6"/>
  </w:num>
  <w:num w:numId="8" w16cid:durableId="2110344252">
    <w:abstractNumId w:val="15"/>
  </w:num>
  <w:num w:numId="9" w16cid:durableId="978657499">
    <w:abstractNumId w:val="4"/>
  </w:num>
  <w:num w:numId="10" w16cid:durableId="1411198222">
    <w:abstractNumId w:val="10"/>
  </w:num>
  <w:num w:numId="11" w16cid:durableId="883099606">
    <w:abstractNumId w:val="11"/>
  </w:num>
  <w:num w:numId="12" w16cid:durableId="2101294211">
    <w:abstractNumId w:val="3"/>
  </w:num>
  <w:num w:numId="13" w16cid:durableId="2033723826">
    <w:abstractNumId w:val="12"/>
  </w:num>
  <w:num w:numId="14" w16cid:durableId="859130073">
    <w:abstractNumId w:val="16"/>
  </w:num>
  <w:num w:numId="15" w16cid:durableId="403574097">
    <w:abstractNumId w:val="2"/>
  </w:num>
  <w:num w:numId="16" w16cid:durableId="1242987084">
    <w:abstractNumId w:val="5"/>
  </w:num>
  <w:num w:numId="17" w16cid:durableId="15653305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0F"/>
    <w:rsid w:val="00022E0F"/>
    <w:rsid w:val="0003154D"/>
    <w:rsid w:val="000B2648"/>
    <w:rsid w:val="00190A94"/>
    <w:rsid w:val="002751DC"/>
    <w:rsid w:val="00282B22"/>
    <w:rsid w:val="002C4C4D"/>
    <w:rsid w:val="00671FBD"/>
    <w:rsid w:val="006C2070"/>
    <w:rsid w:val="00720C6D"/>
    <w:rsid w:val="00780608"/>
    <w:rsid w:val="009600DD"/>
    <w:rsid w:val="00B44371"/>
    <w:rsid w:val="00B76E48"/>
    <w:rsid w:val="00B827F1"/>
    <w:rsid w:val="00CF490E"/>
    <w:rsid w:val="00E05D43"/>
    <w:rsid w:val="00F84530"/>
    <w:rsid w:val="00F8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144D7"/>
  <w15:chartTrackingRefBased/>
  <w15:docId w15:val="{6D3C1384-4A6C-9A45-B5A5-39F5F09C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2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shijagadam/Library/Containers/com.microsoft.Word/Data/Library/Application%20Support/Microsoft/Office/16.0/DTS/en-IN%7b1724C62E-90E3-D242-AFAE-2F30D0F50597%7d/%7b58AC1287-2D06-644F-8928-9DD5BA66006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 Jagadam</dc:creator>
  <cp:keywords/>
  <dc:description/>
  <cp:lastModifiedBy>Sashi Jagadam</cp:lastModifiedBy>
  <cp:revision>7</cp:revision>
  <dcterms:created xsi:type="dcterms:W3CDTF">2024-11-21T14:03:00Z</dcterms:created>
  <dcterms:modified xsi:type="dcterms:W3CDTF">2024-11-29T04:09:00Z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